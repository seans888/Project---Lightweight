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29772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Lightweight Mesh Network Nodes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551798">
        <w:rPr>
          <w:rFonts w:cs="Arial"/>
          <w:sz w:val="22"/>
          <w:szCs w:val="22"/>
        </w:rPr>
        <w:t>Computer Science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Wireless Networking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1D000E">
        <w:rPr>
          <w:rFonts w:cs="Arial"/>
        </w:rPr>
        <w:t>Mesh Network Nodes</w:t>
      </w:r>
    </w:p>
    <w:p w:rsidR="00AC1680" w:rsidRDefault="0029772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Benjamin Rivera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TomioTonoike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Senior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Allen </w:t>
            </w:r>
            <w:proofErr w:type="spellStart"/>
            <w:r>
              <w:rPr>
                <w:rFonts w:cs="Arial"/>
                <w:sz w:val="20"/>
              </w:rPr>
              <w:t>Ellana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Specialist</w:t>
            </w:r>
          </w:p>
        </w:tc>
      </w:tr>
      <w:tr w:rsidR="001D000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AlfonsinTison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Head</w:t>
            </w:r>
          </w:p>
        </w:tc>
      </w:tr>
    </w:tbl>
    <w:p w:rsidR="004C4A05" w:rsidRPr="004656E5" w:rsidRDefault="004C4A05"/>
    <w:p w:rsidR="007B0604" w:rsidRDefault="007407E0" w:rsidP="003A1956">
      <w:pPr>
        <w:pStyle w:val="Heading2"/>
        <w:spacing w:before="480" w:after="240"/>
      </w:pPr>
      <w:bookmarkStart w:id="0" w:name="_Toc77392560"/>
      <w:r>
        <w:t>Project Status Report Template</w:t>
      </w:r>
      <w:bookmarkEnd w:id="0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Default="00693BFF" w:rsidP="009435EB">
            <w:pPr>
              <w:spacing w:before="40" w:after="40"/>
            </w:pPr>
            <w:r>
              <w:t>Benjamin</w:t>
            </w:r>
            <w:r w:rsidR="00260181">
              <w:t xml:space="preserve"> Rivera</w:t>
            </w:r>
          </w:p>
          <w:p w:rsidR="00693BFF" w:rsidRPr="009435EB" w:rsidRDefault="00693BFF" w:rsidP="009435EB">
            <w:pPr>
              <w:spacing w:before="40" w:after="40"/>
            </w:pPr>
            <w:proofErr w:type="spellStart"/>
            <w:r>
              <w:t>TomioTonoike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</w:p>
          <w:p w:rsidR="00840033" w:rsidRPr="009435EB" w:rsidRDefault="00260181" w:rsidP="00713ECE">
            <w:pPr>
              <w:spacing w:before="40" w:after="40"/>
            </w:pPr>
            <w:r>
              <w:t>08/</w:t>
            </w:r>
            <w:r w:rsidR="00713ECE">
              <w:t>16</w:t>
            </w:r>
            <w:r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60181" w:rsidP="00713ECE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08/</w:t>
            </w:r>
            <w:r w:rsidR="00713ECE">
              <w:t>10</w:t>
            </w:r>
            <w:r>
              <w:t>/16</w:t>
            </w:r>
            <w:r w:rsidR="00840033" w:rsidRPr="00A951FF">
              <w:rPr>
                <w:b w:val="0"/>
              </w:rPr>
              <w:t>to</w:t>
            </w:r>
            <w:r>
              <w:t>08/</w:t>
            </w:r>
            <w:r w:rsidR="00713ECE">
              <w:t>16</w:t>
            </w:r>
            <w:r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60181" w:rsidP="00713ECE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Currently in the </w:t>
            </w:r>
            <w:r w:rsidR="00713ECE">
              <w:rPr>
                <w:b w:val="0"/>
              </w:rPr>
              <w:t>testing phase of prototype</w:t>
            </w:r>
            <w:r>
              <w:rPr>
                <w:b w:val="0"/>
              </w:rPr>
              <w:t xml:space="preserve"> of the project</w:t>
            </w:r>
            <w:r w:rsidR="00713ECE">
              <w:rPr>
                <w:b w:val="0"/>
              </w:rPr>
              <w:t>. Documentation about the prototype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60181" w:rsidP="00693B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We are currently in the process of applying existing libraries and software technologies with their re</w:t>
            </w:r>
            <w:r w:rsidR="00693BFF">
              <w:rPr>
                <w:b w:val="0"/>
                <w:iCs/>
              </w:rPr>
              <w:t xml:space="preserve">spective networking protocols </w:t>
            </w:r>
            <w:r>
              <w:rPr>
                <w:b w:val="0"/>
                <w:iCs/>
              </w:rPr>
              <w:t xml:space="preserve">Raspberry </w:t>
            </w:r>
            <w:r w:rsidR="00693BFF">
              <w:rPr>
                <w:b w:val="0"/>
                <w:iCs/>
              </w:rPr>
              <w:t>Pi units to create the mesh</w:t>
            </w:r>
            <w:r>
              <w:rPr>
                <w:b w:val="0"/>
                <w:iCs/>
              </w:rPr>
              <w:t xml:space="preserve"> networks</w:t>
            </w:r>
            <w:r w:rsidR="00693BFF">
              <w:rPr>
                <w:b w:val="0"/>
                <w:iCs/>
              </w:rPr>
              <w:t>. W</w:t>
            </w:r>
            <w:r>
              <w:rPr>
                <w:b w:val="0"/>
                <w:iCs/>
              </w:rPr>
              <w:t>e will compare and contrast</w:t>
            </w:r>
            <w:r w:rsidR="00693BFF">
              <w:rPr>
                <w:b w:val="0"/>
                <w:iCs/>
              </w:rPr>
              <w:t xml:space="preserve"> these existing methods to identify and develop the ideal setup for a raspberry pi and smartphone based mesh network</w:t>
            </w:r>
            <w:r>
              <w:rPr>
                <w:b w:val="0"/>
                <w:iCs/>
              </w:rPr>
              <w:t>.</w:t>
            </w: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713ECE">
                  <w:r>
                    <w:t>Raspberry Pi Networking software installation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Install HSMM-Pi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93BFF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15</w:t>
                  </w:r>
                  <w: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93BF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9772E" w:rsidP="00811B77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 Byzantium Pi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93BFF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14</w:t>
                  </w:r>
                  <w: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80</w:t>
                  </w:r>
                  <w:r w:rsidR="00693BF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9772E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Behind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Test </w:t>
                  </w:r>
                  <w:proofErr w:type="spellStart"/>
                  <w:r>
                    <w:t>Commotiond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9435EB" w:rsidRDefault="00693BFF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14</w:t>
                  </w:r>
                  <w: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13ECE" w:rsidP="00811B77">
                  <w:pPr>
                    <w:spacing w:before="40" w:after="40"/>
                  </w:pPr>
                  <w:r>
                    <w:t>20</w:t>
                  </w:r>
                  <w:r w:rsidR="00693BF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9772E" w:rsidP="00811B77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Behind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9435EB">
                  <w:r>
                    <w:t>Connectivity of devices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Pi mesh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93BFF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13</w:t>
                  </w:r>
                  <w: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93BF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29772E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Pi as access point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13ECE" w:rsidP="00713ECE">
                  <w:pPr>
                    <w:spacing w:before="40" w:after="40"/>
                  </w:pPr>
                  <w:r>
                    <w:t>08</w:t>
                  </w:r>
                  <w:r w:rsidR="00693BFF">
                    <w:t>/</w:t>
                  </w:r>
                  <w:r>
                    <w:t>13</w:t>
                  </w:r>
                  <w:r w:rsidR="00693BFF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100</w:t>
                  </w:r>
                  <w:r w:rsidR="00693BF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9772E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On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7"/>
              <w:gridCol w:w="1599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gridSpan w:val="2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5"/>
                </w:tcPr>
                <w:p w:rsidR="009435EB" w:rsidRPr="00C13EAB" w:rsidRDefault="00693BFF" w:rsidP="00CD4105">
                  <w:proofErr w:type="spellStart"/>
                  <w:r>
                    <w:t>Indentification</w:t>
                  </w:r>
                  <w:proofErr w:type="spellEnd"/>
                  <w:r>
                    <w:t xml:space="preserve"> of Test Cases for networking the Pi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93BF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Research on all </w:t>
                  </w:r>
                  <w:r w:rsidR="008929C8">
                    <w:t xml:space="preserve">existing and </w:t>
                  </w:r>
                  <w:proofErr w:type="spellStart"/>
                  <w:r w:rsidR="008929C8">
                    <w:t>availablemethods</w:t>
                  </w:r>
                  <w:proofErr w:type="spellEnd"/>
                  <w:r w:rsidR="008929C8">
                    <w:t xml:space="preserve"> to deploy </w:t>
                  </w:r>
                  <w:r>
                    <w:t>ad-hoc mesh networks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929C8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20</w:t>
                  </w:r>
                  <w:r>
                    <w:t>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9772E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Behind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93BF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Identify what is applicable to our hardware/software limitations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929C8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20</w:t>
                  </w:r>
                  <w:r>
                    <w:t>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9772E" w:rsidP="00CD4105">
                  <w:pPr>
                    <w:spacing w:before="40" w:after="40"/>
                  </w:pPr>
                  <w:r>
                    <w:fldChar w:fldCharType="begin"/>
                  </w:r>
                  <w:r w:rsidR="008929C8">
                    <w:instrText xml:space="preserve"> MACROBUTTON  DoFieldClick [</w:instrText>
                  </w:r>
                  <w:r w:rsidR="008929C8" w:rsidRPr="005F7DD6">
                    <w:rPr>
                      <w:b/>
                    </w:rPr>
                    <w:instrText>Behind Schedule</w:instrText>
                  </w:r>
                  <w:r w:rsidR="008929C8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929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the metrics for comparing the different network setup.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929C8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20</w:t>
                  </w:r>
                  <w:r>
                    <w:t>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9772E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Behind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5"/>
                </w:tcPr>
                <w:p w:rsidR="009435EB" w:rsidRPr="00C13EAB" w:rsidRDefault="008929C8" w:rsidP="00CD4105">
                  <w:r>
                    <w:t>Experimentation</w:t>
                  </w:r>
                </w:p>
              </w:tc>
            </w:tr>
            <w:tr w:rsidR="009435EB" w:rsidRPr="00C13EAB" w:rsidTr="008929C8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93BF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Testing of network connectivity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5</w:t>
                  </w:r>
                  <w:r w:rsidR="008929C8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29772E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:rsidTr="008929C8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929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Setup network connectivity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08/14/16</w:t>
                  </w:r>
                </w:p>
              </w:tc>
              <w:tc>
                <w:tcPr>
                  <w:tcW w:w="1599" w:type="dxa"/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10</w:t>
                  </w:r>
                  <w:r w:rsidR="008929C8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9772E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Ahead of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:rsidTr="008929C8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929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Gathering data based on finalized metrics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08/14/16</w:t>
                  </w:r>
                </w:p>
              </w:tc>
              <w:tc>
                <w:tcPr>
                  <w:tcW w:w="1599" w:type="dxa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9772E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Behind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D6695C">
                  <w:r>
                    <w:t>We may have to remove the part about using multiple scenarios in deploying the different methods of deployment due to time constraints.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8F4C3C">
                  <w:r>
                    <w:t>We will focus more on the metrics we will be identifying and compare and contrast the different existing methods by testing in only one or two simulated scenarios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8929C8">
              <w:trPr>
                <w:cnfStyle w:val="000000100000"/>
                <w:trHeight w:val="460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Units Raspberry Pi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5000php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$80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Raspberry Pi 3 are cheaper than their predecessors</w:t>
                  </w: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Memory Cards (16GB) / 2 Charger (5W 2.5A)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8929C8" w:rsidRPr="00C13EAB" w:rsidRDefault="008929C8" w:rsidP="002E63DC">
                  <w:r>
                    <w:t>No Variance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929C8" w:rsidP="008929C8">
                  <w:pPr>
                    <w:spacing w:before="40" w:after="40"/>
                  </w:pPr>
                  <w:r>
                    <w:t>Our hardware may not be fully compatible with all the methods of deploying mesh networks.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8F4C3C">
                  <w:r>
                    <w:t>Same</w:t>
                  </w:r>
                </w:p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929C8" w:rsidRPr="00C13EAB" w:rsidRDefault="008929C8" w:rsidP="008929C8">
                  <w:pPr>
                    <w:spacing w:before="40" w:after="40"/>
                    <w:ind w:left="360"/>
                  </w:pPr>
                  <w:r>
                    <w:t>Weather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F22B07">
                  <w:r>
                    <w:t>Same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722D58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Locate a suitable location for testing</w:t>
                  </w:r>
                </w:p>
                <w:p w:rsidR="00313086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locate more consultants</w:t>
                  </w:r>
                </w:p>
                <w:p w:rsidR="00313086" w:rsidRPr="00C13EAB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on further applications once the project has finished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260181" w:rsidP="00D6695C">
                  <w:r>
                    <w:t>By the next status review, we should be already in our testing and data collection phase.</w:t>
                  </w:r>
                </w:p>
                <w:p w:rsidR="00260181" w:rsidRPr="00D6695C" w:rsidRDefault="00260181" w:rsidP="00D6695C">
                  <w:r>
                    <w:t>The data</w:t>
                  </w:r>
                  <w:r w:rsidR="00BB0013">
                    <w:t xml:space="preserve"> collected will then be compared and contrasted among each other in order to formulate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260181" w:rsidRPr="00D6695C" w:rsidRDefault="00260181" w:rsidP="00260181">
                  <w:pPr>
                    <w:spacing w:before="40" w:after="40"/>
                  </w:pPr>
                  <w:r>
                    <w:t>None as of the moment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29772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" w:name="_Toc527953323"/>
      <w:bookmarkStart w:id="2" w:name="_Toc67755745"/>
      <w:bookmarkStart w:id="3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2D5392" w:rsidRPr="00A951FF">
        <w:rPr>
          <w:sz w:val="26"/>
          <w:szCs w:val="26"/>
        </w:rPr>
        <w:t>A</w:t>
      </w:r>
      <w:bookmarkStart w:id="4" w:name="_Toc527953324"/>
      <w:bookmarkEnd w:id="1"/>
      <w:r w:rsidR="00E37DB8" w:rsidRPr="00A951FF">
        <w:rPr>
          <w:sz w:val="26"/>
          <w:szCs w:val="26"/>
        </w:rPr>
        <w:t>PPROVALS</w:t>
      </w:r>
      <w:bookmarkEnd w:id="2"/>
      <w:bookmarkEnd w:id="3"/>
    </w:p>
    <w:p w:rsidR="00160B81" w:rsidRDefault="0021734E" w:rsidP="00160B81">
      <w:bookmarkStart w:id="5" w:name="_GoBack"/>
      <w:r w:rsidRPr="0021734E">
        <w:rPr>
          <w:b/>
          <w:noProof/>
        </w:rPr>
        <w:drawing>
          <wp:inline distT="0" distB="0" distL="0" distR="0">
            <wp:extent cx="4895850" cy="3559894"/>
            <wp:effectExtent l="0" t="0" r="0" b="0"/>
            <wp:docPr id="2" name="Picture 26" descr="C:\Users\Benjo\AppData\Local\Microsoft\Windows\INetCache\Content.Word\Image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njo\AppData\Local\Microsoft\Windows\INetCache\Content.Word\Image (9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7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5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3A1956" w:rsidRDefault="0029772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67755746"/>
      <w:bookmarkStart w:id="7" w:name="_Toc77392562"/>
      <w:r w:rsidRPr="00A951FF">
        <w:rPr>
          <w:sz w:val="26"/>
          <w:szCs w:val="26"/>
        </w:rPr>
        <w:lastRenderedPageBreak/>
        <w:t>APPENDICES</w:t>
      </w:r>
      <w:bookmarkEnd w:id="4"/>
      <w:bookmarkEnd w:id="6"/>
      <w:bookmarkEnd w:id="7"/>
    </w:p>
    <w:p w:rsidR="00C27667" w:rsidRDefault="00D7046C" w:rsidP="003A1956">
      <w:pPr>
        <w:pStyle w:val="Heading2"/>
        <w:spacing w:before="480" w:after="240"/>
      </w:pPr>
      <w:bookmarkStart w:id="8" w:name="_Toc67755747"/>
      <w:bookmarkStart w:id="9" w:name="_Toc77392563"/>
      <w:r>
        <w:t>Document Guidelines</w:t>
      </w:r>
      <w:bookmarkEnd w:id="8"/>
      <w:bookmarkEnd w:id="9"/>
    </w:p>
    <w:p w:rsidR="00160B81" w:rsidRPr="003A1956" w:rsidRDefault="00160B81" w:rsidP="00160B81">
      <w:pPr>
        <w:ind w:left="590"/>
        <w:rPr>
          <w:rFonts w:cs="Arial"/>
        </w:rPr>
      </w:pPr>
      <w:bookmarkStart w:id="10" w:name="Omitted"/>
      <w:bookmarkStart w:id="11" w:name="_Project_Charter_Document_Sections_O"/>
      <w:bookmarkStart w:id="12" w:name="_Project_Quality_Plan_Sections_Omitt"/>
      <w:bookmarkStart w:id="13" w:name="_Toc527953329"/>
      <w:bookmarkStart w:id="14" w:name="_Toc67755752"/>
      <w:bookmarkEnd w:id="10"/>
      <w:bookmarkEnd w:id="11"/>
      <w:bookmarkEnd w:id="12"/>
    </w:p>
    <w:p w:rsidR="002D5392" w:rsidRDefault="00C27667" w:rsidP="003A1956">
      <w:pPr>
        <w:pStyle w:val="Heading2"/>
        <w:spacing w:before="480" w:after="240"/>
      </w:pPr>
      <w:bookmarkStart w:id="15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13"/>
      <w:bookmarkEnd w:id="14"/>
      <w:bookmarkEnd w:id="15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29772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6FD" w:rsidRDefault="00DB56FD">
      <w:r>
        <w:separator/>
      </w:r>
    </w:p>
  </w:endnote>
  <w:endnote w:type="continuationSeparator" w:id="1">
    <w:p w:rsidR="00DB56FD" w:rsidRDefault="00DB5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29772E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29772E" w:rsidRPr="006E5963">
      <w:rPr>
        <w:sz w:val="18"/>
        <w:szCs w:val="18"/>
      </w:rPr>
      <w:fldChar w:fldCharType="separate"/>
    </w:r>
    <w:r w:rsidR="00120184">
      <w:rPr>
        <w:noProof/>
        <w:sz w:val="18"/>
        <w:szCs w:val="18"/>
      </w:rPr>
      <w:t>4</w:t>
    </w:r>
    <w:r w:rsidR="0029772E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29772E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29772E" w:rsidRPr="006E5963">
      <w:rPr>
        <w:sz w:val="18"/>
        <w:szCs w:val="18"/>
      </w:rPr>
      <w:fldChar w:fldCharType="separate"/>
    </w:r>
    <w:r w:rsidR="00C46A00">
      <w:rPr>
        <w:noProof/>
        <w:sz w:val="18"/>
        <w:szCs w:val="18"/>
      </w:rPr>
      <w:t>8/21/2016</w:t>
    </w:r>
    <w:r w:rsidR="0029772E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29772E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Project Status Report 8-9-2016.docx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29772E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29772E"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8/9/2016 7:42:00 AM</w:t>
    </w:r>
    <w:r w:rsidR="0029772E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6FD" w:rsidRDefault="00DB56FD">
      <w:r>
        <w:separator/>
      </w:r>
    </w:p>
  </w:footnote>
  <w:footnote w:type="continuationSeparator" w:id="1">
    <w:p w:rsidR="00DB56FD" w:rsidRDefault="00DB56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184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3B97"/>
    <w:rsid w:val="0019640E"/>
    <w:rsid w:val="001A0845"/>
    <w:rsid w:val="001A6287"/>
    <w:rsid w:val="001C129C"/>
    <w:rsid w:val="001C4D72"/>
    <w:rsid w:val="001D000E"/>
    <w:rsid w:val="001D1D6C"/>
    <w:rsid w:val="001D5979"/>
    <w:rsid w:val="001F7C2E"/>
    <w:rsid w:val="0020544A"/>
    <w:rsid w:val="00210D35"/>
    <w:rsid w:val="00216E76"/>
    <w:rsid w:val="0021734E"/>
    <w:rsid w:val="00220045"/>
    <w:rsid w:val="00244592"/>
    <w:rsid w:val="00251044"/>
    <w:rsid w:val="00256430"/>
    <w:rsid w:val="00260181"/>
    <w:rsid w:val="0026441A"/>
    <w:rsid w:val="00265D51"/>
    <w:rsid w:val="00274E4F"/>
    <w:rsid w:val="002753D4"/>
    <w:rsid w:val="002772CF"/>
    <w:rsid w:val="002903B1"/>
    <w:rsid w:val="0029501B"/>
    <w:rsid w:val="0029772E"/>
    <w:rsid w:val="002A5AD1"/>
    <w:rsid w:val="002B4DB7"/>
    <w:rsid w:val="002B6BA1"/>
    <w:rsid w:val="002D2CE8"/>
    <w:rsid w:val="002D5392"/>
    <w:rsid w:val="002E1753"/>
    <w:rsid w:val="002E63DC"/>
    <w:rsid w:val="00306E75"/>
    <w:rsid w:val="00313086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A74D2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1798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264FC"/>
    <w:rsid w:val="00646CAD"/>
    <w:rsid w:val="00662197"/>
    <w:rsid w:val="00666076"/>
    <w:rsid w:val="006767A9"/>
    <w:rsid w:val="006828F3"/>
    <w:rsid w:val="0069049A"/>
    <w:rsid w:val="00693BFF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13ECE"/>
    <w:rsid w:val="00722D5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929C8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763D"/>
    <w:rsid w:val="00940018"/>
    <w:rsid w:val="0094165F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61E9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B0013"/>
    <w:rsid w:val="00BC6BE2"/>
    <w:rsid w:val="00BD77EB"/>
    <w:rsid w:val="00BE141E"/>
    <w:rsid w:val="00BE34BB"/>
    <w:rsid w:val="00BF0219"/>
    <w:rsid w:val="00BF2093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6A00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B56FD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0F3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097B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29772E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9772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29772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29772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772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9772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9772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29772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29772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29772E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29772E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9772E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9772E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9772E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29772E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29772E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9772E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29772E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2977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772E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29772E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29772E"/>
    <w:rPr>
      <w:sz w:val="18"/>
    </w:rPr>
  </w:style>
  <w:style w:type="paragraph" w:styleId="BodyText3">
    <w:name w:val="Body Text 3"/>
    <w:basedOn w:val="Normal"/>
    <w:rsid w:val="0029772E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29772E"/>
    <w:rPr>
      <w:sz w:val="16"/>
    </w:rPr>
  </w:style>
  <w:style w:type="paragraph" w:customStyle="1" w:styleId="StyleHeading3Italic">
    <w:name w:val="Style Heading 3 + Italic"/>
    <w:basedOn w:val="Heading3"/>
    <w:rsid w:val="0029772E"/>
    <w:rPr>
      <w:i/>
      <w:iCs/>
    </w:rPr>
  </w:style>
  <w:style w:type="character" w:customStyle="1" w:styleId="StyleHeading3ItalicChar">
    <w:name w:val="Style Heading 3 + Italic Char"/>
    <w:basedOn w:val="Heading3CharChar"/>
    <w:rsid w:val="0029772E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29772E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29772E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29772E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3</TotalTime>
  <Pages>5</Pages>
  <Words>508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Administrator</cp:lastModifiedBy>
  <cp:revision>3</cp:revision>
  <cp:lastPrinted>2016-08-08T23:42:00Z</cp:lastPrinted>
  <dcterms:created xsi:type="dcterms:W3CDTF">2016-08-21T08:05:00Z</dcterms:created>
  <dcterms:modified xsi:type="dcterms:W3CDTF">2016-08-21T08:06:00Z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