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2300A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Lightweight Mesh Network Nodes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551798">
        <w:rPr>
          <w:rFonts w:cs="Arial"/>
          <w:sz w:val="22"/>
          <w:szCs w:val="22"/>
        </w:rPr>
        <w:t>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Wireless Networking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1D000E">
        <w:rPr>
          <w:rFonts w:cs="Arial"/>
        </w:rPr>
        <w:t>Mesh Network Nodes</w:t>
      </w:r>
    </w:p>
    <w:p w:rsidR="00AC1680" w:rsidRDefault="002300A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Benjamin Rivera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Tomio</w:t>
            </w:r>
            <w:r w:rsidR="007925FC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Tonoike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Senior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Allen Ellana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Specialist</w:t>
            </w:r>
          </w:p>
        </w:tc>
      </w:tr>
      <w:tr w:rsidR="001D000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Alfonsin</w:t>
            </w:r>
            <w:r w:rsidR="007925FC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Tison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Head</w:t>
            </w:r>
          </w:p>
        </w:tc>
      </w:tr>
    </w:tbl>
    <w:p w:rsidR="004C4A05" w:rsidRPr="004656E5" w:rsidRDefault="004C4A05"/>
    <w:p w:rsidR="007B0604" w:rsidRDefault="007407E0" w:rsidP="003A1956">
      <w:pPr>
        <w:pStyle w:val="Heading2"/>
        <w:spacing w:before="480" w:after="240"/>
      </w:pPr>
      <w:bookmarkStart w:id="0" w:name="_Toc77392560"/>
      <w:r>
        <w:t>Project Status Report Template</w:t>
      </w:r>
      <w:bookmarkEnd w:id="0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BB55A8" w:rsidP="009435EB">
            <w:pPr>
              <w:spacing w:before="40" w:after="40"/>
            </w:pPr>
            <w:r>
              <w:t>Allen Ellana</w:t>
            </w:r>
          </w:p>
          <w:p w:rsidR="00E55822" w:rsidRPr="009435EB" w:rsidRDefault="00E55822" w:rsidP="009435EB">
            <w:pPr>
              <w:spacing w:before="40" w:after="40"/>
            </w:pPr>
            <w:r>
              <w:t>Alfonsin Tison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40033" w:rsidRPr="009435EB" w:rsidRDefault="00260181" w:rsidP="00BB55A8">
            <w:pPr>
              <w:spacing w:before="40" w:after="40"/>
            </w:pPr>
            <w:r>
              <w:t>0</w:t>
            </w:r>
            <w:r w:rsidR="00BB55A8">
              <w:t>7/05</w:t>
            </w:r>
            <w: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60181" w:rsidP="00BB55A8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BB55A8">
              <w:t>6/28</w:t>
            </w:r>
            <w:r>
              <w:t>/16</w:t>
            </w:r>
            <w:r w:rsidR="00BB55A8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BB55A8">
              <w:rPr>
                <w:b w:val="0"/>
              </w:rPr>
              <w:t xml:space="preserve"> </w:t>
            </w:r>
            <w:r>
              <w:t>0</w:t>
            </w:r>
            <w:r w:rsidR="00BB55A8">
              <w:t>7</w:t>
            </w:r>
            <w:r>
              <w:t>/</w:t>
            </w:r>
            <w:r w:rsidR="00BB55A8">
              <w:t>05</w:t>
            </w:r>
            <w:r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Currently in the </w:t>
            </w:r>
            <w:r w:rsidR="00713ECE">
              <w:rPr>
                <w:b w:val="0"/>
              </w:rPr>
              <w:t>testing phase of prototype</w:t>
            </w:r>
            <w:r>
              <w:rPr>
                <w:b w:val="0"/>
              </w:rPr>
              <w:t xml:space="preserve"> of the project</w:t>
            </w:r>
            <w:r w:rsidR="00713ECE">
              <w:rPr>
                <w:b w:val="0"/>
              </w:rPr>
              <w:t>. Documentation about the prototype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60181" w:rsidP="00693B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We are currently in the process of applying existing libraries and software technologies with their re</w:t>
            </w:r>
            <w:r w:rsidR="00693BFF">
              <w:rPr>
                <w:b w:val="0"/>
                <w:iCs/>
              </w:rPr>
              <w:t xml:space="preserve">spective networking protocols </w:t>
            </w:r>
            <w:r>
              <w:rPr>
                <w:b w:val="0"/>
                <w:iCs/>
              </w:rPr>
              <w:t xml:space="preserve">Raspberry </w:t>
            </w:r>
            <w:r w:rsidR="00693BFF">
              <w:rPr>
                <w:b w:val="0"/>
                <w:iCs/>
              </w:rPr>
              <w:t>Pi units to create the mesh</w:t>
            </w:r>
            <w:r>
              <w:rPr>
                <w:b w:val="0"/>
                <w:iCs/>
              </w:rPr>
              <w:t xml:space="preserve"> networks</w:t>
            </w:r>
            <w:r w:rsidR="00693BFF">
              <w:rPr>
                <w:b w:val="0"/>
                <w:iCs/>
              </w:rPr>
              <w:t>. W</w:t>
            </w:r>
            <w:r>
              <w:rPr>
                <w:b w:val="0"/>
                <w:iCs/>
              </w:rPr>
              <w:t>e will compare and contrast</w:t>
            </w:r>
            <w:r w:rsidR="00693BFF">
              <w:rPr>
                <w:b w:val="0"/>
                <w:iCs/>
              </w:rPr>
              <w:t xml:space="preserve"> these existing methods to identify and develop the ideal setup for a raspberry pi and smartphone based mesh network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713ECE">
                  <w:r>
                    <w:t>Raspberry Pi Networking software installation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TORA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93BF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300A0" w:rsidP="00811B77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DSDV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25F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7925FC" w:rsidRDefault="007925FC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AODV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06/24/16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25FC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7925FC" w:rsidRDefault="007925FC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Learn </w:t>
                  </w:r>
                  <w:r w:rsidR="005D4073">
                    <w:t>DSR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06/26/16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93BF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2300A0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 Research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6/27/16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95F58" w:rsidP="00CD4105">
                  <w:pPr>
                    <w:spacing w:before="40" w:after="40"/>
                  </w:pPr>
                  <w:r>
                    <w:t>100</w:t>
                  </w:r>
                  <w:r w:rsidR="005D407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D95F58" w:rsidRDefault="00D95F5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BB55A8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BB55A8" w:rsidRDefault="00BB55A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NS-3</w:t>
                  </w:r>
                </w:p>
              </w:tc>
              <w:tc>
                <w:tcPr>
                  <w:tcW w:w="1250" w:type="dxa"/>
                  <w:vAlign w:val="top"/>
                </w:tcPr>
                <w:p w:rsidR="00BB55A8" w:rsidRDefault="00BB55A8" w:rsidP="00713ECE">
                  <w:pPr>
                    <w:spacing w:before="40" w:after="40"/>
                  </w:pPr>
                  <w:r>
                    <w:t>07/04/16</w:t>
                  </w:r>
                </w:p>
              </w:tc>
              <w:tc>
                <w:tcPr>
                  <w:tcW w:w="1606" w:type="dxa"/>
                  <w:vAlign w:val="top"/>
                </w:tcPr>
                <w:p w:rsidR="00BB55A8" w:rsidRDefault="00BB55A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BB55A8" w:rsidRPr="00BB55A8" w:rsidRDefault="00BB55A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D95F58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D95F58" w:rsidRDefault="00D95F58" w:rsidP="00D95F5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Researched on AdHoc Networks</w:t>
                  </w:r>
                </w:p>
              </w:tc>
              <w:tc>
                <w:tcPr>
                  <w:tcW w:w="1250" w:type="dxa"/>
                  <w:vAlign w:val="top"/>
                </w:tcPr>
                <w:p w:rsidR="00D95F58" w:rsidRDefault="00D95F58" w:rsidP="00713ECE">
                  <w:pPr>
                    <w:spacing w:before="40" w:after="40"/>
                  </w:pPr>
                  <w:r>
                    <w:t>07/08/16</w:t>
                  </w:r>
                </w:p>
              </w:tc>
              <w:tc>
                <w:tcPr>
                  <w:tcW w:w="1606" w:type="dxa"/>
                  <w:vAlign w:val="top"/>
                </w:tcPr>
                <w:p w:rsidR="00D95F58" w:rsidRDefault="00D95F5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D95F58" w:rsidRDefault="00D95F5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D95F58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D95F58" w:rsidRDefault="001A204E" w:rsidP="00D95F5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UML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D95F58" w:rsidRDefault="001A204E" w:rsidP="00713ECE">
                  <w:pPr>
                    <w:spacing w:before="40" w:after="40"/>
                  </w:pPr>
                  <w:r>
                    <w:t>07/04/26</w:t>
                  </w:r>
                </w:p>
              </w:tc>
              <w:tc>
                <w:tcPr>
                  <w:tcW w:w="1606" w:type="dxa"/>
                  <w:vAlign w:val="top"/>
                </w:tcPr>
                <w:p w:rsidR="00D95F58" w:rsidRDefault="001A204E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D95F58" w:rsidRPr="001A204E" w:rsidRDefault="001A204E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7"/>
              <w:gridCol w:w="1599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gridSpan w:val="2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5"/>
                </w:tcPr>
                <w:p w:rsidR="009435EB" w:rsidRPr="00C13EAB" w:rsidRDefault="00693BFF" w:rsidP="00CD4105">
                  <w:r>
                    <w:t>Indentification of Test Cases for networking the Pi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5D407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</w:t>
                  </w:r>
                  <w:r w:rsidR="005D4073">
                    <w:t>vise Research Problems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06/29/16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300A0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Behind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Arduino/Pi Programming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07/01/16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5D4073" w:rsidRDefault="005D4073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 w:rsidTr="008929C8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B55A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other wireless network medium other than Wi-Fi or Bluetooth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07/04/16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5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2300A0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D6695C">
                  <w:r>
                    <w:t>We may have to remove the part about using multiple scenarios in deploying the different methods of deployment due to time constraints.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8F4C3C">
                  <w:r>
                    <w:t>We will focus more on the metrics we will be identifying and compare and contrast the different existing methods by testing in only one or two simulated scenarios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8929C8">
              <w:trPr>
                <w:cnfStyle w:val="000000100000"/>
                <w:trHeight w:val="460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Units Raspberry Pi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5000php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$80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Raspberry Pi 3 are cheaper than their predecessors</w:t>
                  </w: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Memory Cards (16GB) / 2 Charger (5W 2.5A)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8929C8" w:rsidRPr="00C13EAB" w:rsidRDefault="008929C8" w:rsidP="002E63DC">
                  <w:r>
                    <w:t>No Variance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929C8" w:rsidP="008929C8">
                  <w:pPr>
                    <w:spacing w:before="40" w:after="40"/>
                  </w:pPr>
                  <w:r>
                    <w:t>Our hardware may not be fully compatible with all the methods of deploying mesh networks.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8F4C3C">
                  <w:r>
                    <w:t>Same</w:t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929C8" w:rsidRPr="00C13EAB" w:rsidRDefault="008929C8" w:rsidP="008929C8">
                  <w:pPr>
                    <w:spacing w:before="40" w:after="40"/>
                    <w:ind w:left="360"/>
                  </w:pPr>
                  <w:r>
                    <w:t>Weather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F22B07">
                  <w:r>
                    <w:t>Same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722D58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Locate a suitable location for testing</w:t>
                  </w:r>
                </w:p>
                <w:p w:rsidR="00313086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locate more consultants</w:t>
                  </w:r>
                </w:p>
                <w:p w:rsidR="00313086" w:rsidRPr="00C13EAB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on further applications once the project has finished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260181" w:rsidP="00D6695C">
                  <w:r>
                    <w:t>By the next status review, we should be already in our testing and data collection phase.</w:t>
                  </w:r>
                </w:p>
                <w:p w:rsidR="00260181" w:rsidRPr="00D6695C" w:rsidRDefault="00260181" w:rsidP="00D6695C">
                  <w:r>
                    <w:t>The data</w:t>
                  </w:r>
                  <w:r w:rsidR="00BB0013">
                    <w:t xml:space="preserve"> collected will then be compared and contrasted among each other in order to formulate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260181" w:rsidRPr="00D6695C" w:rsidRDefault="00260181" w:rsidP="00260181">
                  <w:pPr>
                    <w:spacing w:before="40" w:after="40"/>
                  </w:pPr>
                  <w:r>
                    <w:t>None as of the moment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2300A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" w:name="_Toc527953323"/>
      <w:bookmarkStart w:id="2" w:name="_Toc67755745"/>
      <w:bookmarkStart w:id="3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2D5392" w:rsidRPr="00A951FF">
        <w:rPr>
          <w:sz w:val="26"/>
          <w:szCs w:val="26"/>
        </w:rPr>
        <w:t>A</w:t>
      </w:r>
      <w:bookmarkStart w:id="4" w:name="_Toc527953324"/>
      <w:bookmarkEnd w:id="1"/>
      <w:r w:rsidR="00E37DB8" w:rsidRPr="00A951FF">
        <w:rPr>
          <w:sz w:val="26"/>
          <w:szCs w:val="26"/>
        </w:rPr>
        <w:t>PPROVALS</w:t>
      </w:r>
      <w:bookmarkEnd w:id="2"/>
      <w:bookmarkEnd w:id="3"/>
    </w:p>
    <w:p w:rsidR="00160B81" w:rsidRDefault="0021734E" w:rsidP="00160B81">
      <w:bookmarkStart w:id="5" w:name="_GoBack"/>
      <w:r w:rsidRPr="0021734E">
        <w:rPr>
          <w:b/>
          <w:noProof/>
        </w:rPr>
        <w:drawing>
          <wp:inline distT="0" distB="0" distL="0" distR="0">
            <wp:extent cx="4895850" cy="3559894"/>
            <wp:effectExtent l="0" t="0" r="0" b="0"/>
            <wp:docPr id="2" name="Picture 26" descr="C:\Users\Benjo\AppData\Local\Microsoft\Windows\INetCache\Content.Word\Image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o\AppData\Local\Microsoft\Windows\INetCache\Content.Word\Image (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A1956" w:rsidRDefault="002300A0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67755746"/>
      <w:bookmarkStart w:id="7" w:name="_Toc77392562"/>
      <w:r w:rsidRPr="00A951FF">
        <w:rPr>
          <w:sz w:val="26"/>
          <w:szCs w:val="26"/>
        </w:rPr>
        <w:lastRenderedPageBreak/>
        <w:t>APPENDICES</w:t>
      </w:r>
      <w:bookmarkEnd w:id="4"/>
      <w:bookmarkEnd w:id="6"/>
      <w:bookmarkEnd w:id="7"/>
    </w:p>
    <w:p w:rsidR="00C27667" w:rsidRDefault="00D7046C" w:rsidP="003A1956">
      <w:pPr>
        <w:pStyle w:val="Heading2"/>
        <w:spacing w:before="480" w:after="240"/>
      </w:pPr>
      <w:bookmarkStart w:id="8" w:name="_Toc67755747"/>
      <w:bookmarkStart w:id="9" w:name="_Toc77392563"/>
      <w:r>
        <w:t>Document Guidelines</w:t>
      </w:r>
      <w:bookmarkEnd w:id="8"/>
      <w:bookmarkEnd w:id="9"/>
    </w:p>
    <w:p w:rsidR="00160B81" w:rsidRPr="003A1956" w:rsidRDefault="00160B81" w:rsidP="00160B81">
      <w:pPr>
        <w:ind w:left="590"/>
        <w:rPr>
          <w:rFonts w:cs="Arial"/>
        </w:rPr>
      </w:pPr>
      <w:bookmarkStart w:id="10" w:name="Omitted"/>
      <w:bookmarkStart w:id="11" w:name="_Project_Charter_Document_Sections_O"/>
      <w:bookmarkStart w:id="12" w:name="_Project_Quality_Plan_Sections_Omitt"/>
      <w:bookmarkStart w:id="13" w:name="_Toc527953329"/>
      <w:bookmarkStart w:id="14" w:name="_Toc67755752"/>
      <w:bookmarkEnd w:id="10"/>
      <w:bookmarkEnd w:id="11"/>
      <w:bookmarkEnd w:id="12"/>
    </w:p>
    <w:p w:rsidR="002D5392" w:rsidRDefault="00C27667" w:rsidP="003A1956">
      <w:pPr>
        <w:pStyle w:val="Heading2"/>
        <w:spacing w:before="480" w:after="240"/>
      </w:pPr>
      <w:bookmarkStart w:id="1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13"/>
      <w:bookmarkEnd w:id="14"/>
      <w:bookmarkEnd w:id="1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2300A0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FD" w:rsidRDefault="00DB56FD">
      <w:r>
        <w:separator/>
      </w:r>
    </w:p>
  </w:endnote>
  <w:endnote w:type="continuationSeparator" w:id="1">
    <w:p w:rsidR="00DB56FD" w:rsidRDefault="00DB5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2300A0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2300A0" w:rsidRPr="006E5963">
      <w:rPr>
        <w:sz w:val="18"/>
        <w:szCs w:val="18"/>
      </w:rPr>
      <w:fldChar w:fldCharType="separate"/>
    </w:r>
    <w:r w:rsidR="00E55822">
      <w:rPr>
        <w:noProof/>
        <w:sz w:val="18"/>
        <w:szCs w:val="18"/>
      </w:rPr>
      <w:t>5</w:t>
    </w:r>
    <w:r w:rsidR="002300A0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2300A0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2300A0" w:rsidRPr="006E5963">
      <w:rPr>
        <w:sz w:val="18"/>
        <w:szCs w:val="18"/>
      </w:rPr>
      <w:fldChar w:fldCharType="separate"/>
    </w:r>
    <w:r w:rsidR="00E55822">
      <w:rPr>
        <w:noProof/>
        <w:sz w:val="18"/>
        <w:szCs w:val="18"/>
      </w:rPr>
      <w:t>8/21/2016</w:t>
    </w:r>
    <w:r w:rsidR="002300A0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2300A0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Project Status Report 8-9-2016.docx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2300A0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2300A0"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8/9/2016 7:42:00 AM</w:t>
    </w:r>
    <w:r w:rsidR="002300A0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FD" w:rsidRDefault="00DB56FD">
      <w:r>
        <w:separator/>
      </w:r>
    </w:p>
  </w:footnote>
  <w:footnote w:type="continuationSeparator" w:id="1">
    <w:p w:rsidR="00DB56FD" w:rsidRDefault="00DB5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8C5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3B97"/>
    <w:rsid w:val="0019640E"/>
    <w:rsid w:val="001A0845"/>
    <w:rsid w:val="001A204E"/>
    <w:rsid w:val="001A6287"/>
    <w:rsid w:val="001C129C"/>
    <w:rsid w:val="001C4D72"/>
    <w:rsid w:val="001D000E"/>
    <w:rsid w:val="001D1D6C"/>
    <w:rsid w:val="001D5979"/>
    <w:rsid w:val="001F7C2E"/>
    <w:rsid w:val="0020544A"/>
    <w:rsid w:val="00210D35"/>
    <w:rsid w:val="00216E76"/>
    <w:rsid w:val="0021734E"/>
    <w:rsid w:val="00220045"/>
    <w:rsid w:val="002300A0"/>
    <w:rsid w:val="00244592"/>
    <w:rsid w:val="00251044"/>
    <w:rsid w:val="00256430"/>
    <w:rsid w:val="00260181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13086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A74D2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1798"/>
    <w:rsid w:val="0056558C"/>
    <w:rsid w:val="00573191"/>
    <w:rsid w:val="00575EE7"/>
    <w:rsid w:val="005A6DC8"/>
    <w:rsid w:val="005B2D77"/>
    <w:rsid w:val="005C1B07"/>
    <w:rsid w:val="005C6B99"/>
    <w:rsid w:val="005D00AA"/>
    <w:rsid w:val="005D4073"/>
    <w:rsid w:val="005F7092"/>
    <w:rsid w:val="005F7DD6"/>
    <w:rsid w:val="00606E33"/>
    <w:rsid w:val="00621C6B"/>
    <w:rsid w:val="006240A1"/>
    <w:rsid w:val="006264FC"/>
    <w:rsid w:val="00646CAD"/>
    <w:rsid w:val="00662197"/>
    <w:rsid w:val="00666076"/>
    <w:rsid w:val="006767A9"/>
    <w:rsid w:val="006828F3"/>
    <w:rsid w:val="0069049A"/>
    <w:rsid w:val="00693BFF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3ECE"/>
    <w:rsid w:val="00722D5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500D"/>
    <w:rsid w:val="00756C7D"/>
    <w:rsid w:val="00761842"/>
    <w:rsid w:val="00765F37"/>
    <w:rsid w:val="0077250A"/>
    <w:rsid w:val="007770EA"/>
    <w:rsid w:val="00782686"/>
    <w:rsid w:val="007845AF"/>
    <w:rsid w:val="00785011"/>
    <w:rsid w:val="007925FC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929C8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76DA8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61E9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0013"/>
    <w:rsid w:val="00BB55A8"/>
    <w:rsid w:val="00BC6BE2"/>
    <w:rsid w:val="00BD77EB"/>
    <w:rsid w:val="00BE141E"/>
    <w:rsid w:val="00BE34BB"/>
    <w:rsid w:val="00BF0219"/>
    <w:rsid w:val="00BF209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959BA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5F58"/>
    <w:rsid w:val="00DA061E"/>
    <w:rsid w:val="00DA18FA"/>
    <w:rsid w:val="00DA3485"/>
    <w:rsid w:val="00DA60B8"/>
    <w:rsid w:val="00DB56FD"/>
    <w:rsid w:val="00DD54E2"/>
    <w:rsid w:val="00DD5AA8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5822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097B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DD5AA8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5AA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DD5AA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DD5AA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D5AA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D5AA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5AA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5AA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5AA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DD5AA8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DD5AA8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D5AA8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D5AA8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D5AA8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DD5AA8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DD5AA8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DD5AA8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DD5AA8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DD5A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5AA8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DD5AA8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DD5AA8"/>
    <w:rPr>
      <w:sz w:val="18"/>
    </w:rPr>
  </w:style>
  <w:style w:type="paragraph" w:styleId="BodyText3">
    <w:name w:val="Body Text 3"/>
    <w:basedOn w:val="Normal"/>
    <w:rsid w:val="00DD5AA8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DD5AA8"/>
    <w:rPr>
      <w:sz w:val="16"/>
    </w:rPr>
  </w:style>
  <w:style w:type="paragraph" w:customStyle="1" w:styleId="StyleHeading3Italic">
    <w:name w:val="Style Heading 3 + Italic"/>
    <w:basedOn w:val="Heading3"/>
    <w:rsid w:val="00DD5AA8"/>
    <w:rPr>
      <w:i/>
      <w:iCs/>
    </w:rPr>
  </w:style>
  <w:style w:type="character" w:customStyle="1" w:styleId="StyleHeading3ItalicChar">
    <w:name w:val="Style Heading 3 + Italic Char"/>
    <w:basedOn w:val="Heading3CharChar"/>
    <w:rsid w:val="00DD5AA8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DD5AA8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DD5AA8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DD5AA8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Administrator</cp:lastModifiedBy>
  <cp:revision>3</cp:revision>
  <cp:lastPrinted>2016-08-08T23:42:00Z</cp:lastPrinted>
  <dcterms:created xsi:type="dcterms:W3CDTF">2016-08-21T07:39:00Z</dcterms:created>
  <dcterms:modified xsi:type="dcterms:W3CDTF">2016-08-21T09:06:00Z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